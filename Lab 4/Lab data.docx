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67B" w:rsidRDefault="0014667B">
      <w:pPr>
        <w:rPr>
          <w:noProof/>
        </w:rPr>
      </w:pPr>
      <w:r>
        <w:rPr>
          <w:noProof/>
        </w:rPr>
        <w:t>Perfectly follows t</w:t>
      </w:r>
      <w:r w:rsidR="00A22FA3">
        <w:rPr>
          <w:noProof/>
        </w:rPr>
        <w:t>he input at Kp=13 Ki=0.1, Kd=0.6</w:t>
      </w:r>
    </w:p>
    <w:p w:rsidR="00A22FA3" w:rsidRDefault="00A22FA3">
      <w:pPr>
        <w:rPr>
          <w:noProof/>
        </w:rPr>
      </w:pPr>
      <w:r>
        <w:rPr>
          <w:noProof/>
        </w:rPr>
        <w:drawing>
          <wp:inline distT="0" distB="0" distL="0" distR="0" wp14:anchorId="0752CD30" wp14:editId="5330A8AE">
            <wp:extent cx="5943600" cy="4555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A3" w:rsidRDefault="00A22FA3">
      <w:pPr>
        <w:rPr>
          <w:noProof/>
        </w:rPr>
      </w:pPr>
    </w:p>
    <w:p w:rsidR="00A22FA3" w:rsidRDefault="00A22FA3">
      <w:pPr>
        <w:rPr>
          <w:noProof/>
        </w:rPr>
      </w:pPr>
      <w:r>
        <w:rPr>
          <w:noProof/>
        </w:rPr>
        <w:t>Efecct of Kd</w:t>
      </w:r>
    </w:p>
    <w:p w:rsidR="00A22FA3" w:rsidRDefault="00A22FA3">
      <w:pPr>
        <w:rPr>
          <w:noProof/>
        </w:rPr>
      </w:pPr>
      <w:r>
        <w:rPr>
          <w:noProof/>
        </w:rPr>
        <w:t>0.6 to 0.3</w:t>
      </w:r>
    </w:p>
    <w:p w:rsidR="00236854" w:rsidRDefault="0014667B">
      <w:r>
        <w:rPr>
          <w:noProof/>
        </w:rPr>
        <w:lastRenderedPageBreak/>
        <w:drawing>
          <wp:inline distT="0" distB="0" distL="0" distR="0" wp14:anchorId="511AE7DD" wp14:editId="46923FDE">
            <wp:extent cx="5943600" cy="454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A3" w:rsidRDefault="00A22FA3"/>
    <w:p w:rsidR="00A22FA3" w:rsidRDefault="00A22FA3"/>
    <w:p w:rsidR="00A22FA3" w:rsidRDefault="00A22FA3"/>
    <w:p w:rsidR="00A22FA3" w:rsidRDefault="00A22FA3"/>
    <w:p w:rsidR="00A22FA3" w:rsidRDefault="00A22FA3"/>
    <w:p w:rsidR="00A22FA3" w:rsidRDefault="00A22FA3"/>
    <w:p w:rsidR="00A22FA3" w:rsidRDefault="00A22FA3"/>
    <w:p w:rsidR="00A22FA3" w:rsidRDefault="00A22FA3"/>
    <w:p w:rsidR="00A22FA3" w:rsidRDefault="00A22FA3"/>
    <w:p w:rsidR="00A22FA3" w:rsidRDefault="00A22FA3"/>
    <w:p w:rsidR="00A22FA3" w:rsidRDefault="00A22FA3"/>
    <w:p w:rsidR="00A22FA3" w:rsidRDefault="00A22FA3"/>
    <w:p w:rsidR="00A22FA3" w:rsidRDefault="00A22FA3">
      <w:r>
        <w:lastRenderedPageBreak/>
        <w:t>Effect of Ki 0.1 to 0.8</w:t>
      </w:r>
      <w:r w:rsidR="00EC219C">
        <w:t xml:space="preserve"> overshoot increases</w:t>
      </w:r>
    </w:p>
    <w:p w:rsidR="00A22FA3" w:rsidRDefault="00A22FA3">
      <w:r>
        <w:rPr>
          <w:noProof/>
        </w:rPr>
        <w:drawing>
          <wp:inline distT="0" distB="0" distL="0" distR="0" wp14:anchorId="2A081B0D" wp14:editId="006B9318">
            <wp:extent cx="5943600" cy="4529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9C" w:rsidRDefault="00EC219C"/>
    <w:p w:rsidR="00EC219C" w:rsidRDefault="00EC219C">
      <w:r>
        <w:t xml:space="preserve">Effect of </w:t>
      </w:r>
      <w:proofErr w:type="spellStart"/>
      <w:proofErr w:type="gramStart"/>
      <w:r>
        <w:t>Kp</w:t>
      </w:r>
      <w:proofErr w:type="spellEnd"/>
      <w:proofErr w:type="gramEnd"/>
    </w:p>
    <w:p w:rsidR="00EC219C" w:rsidRDefault="00EC219C">
      <w:r>
        <w:t>13 to 15</w:t>
      </w:r>
    </w:p>
    <w:p w:rsidR="00EC219C" w:rsidRDefault="00EC219C">
      <w:r>
        <w:t>Oscillations occur</w:t>
      </w:r>
    </w:p>
    <w:p w:rsidR="00EC219C" w:rsidRDefault="00EC219C">
      <w:r>
        <w:rPr>
          <w:noProof/>
        </w:rPr>
        <w:lastRenderedPageBreak/>
        <w:drawing>
          <wp:inline distT="0" distB="0" distL="0" distR="0" wp14:anchorId="0CF32F17" wp14:editId="18E1F203">
            <wp:extent cx="5943600" cy="4549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667B" w:rsidRDefault="0014667B">
      <w:pPr>
        <w:rPr>
          <w:noProof/>
        </w:rPr>
      </w:pPr>
    </w:p>
    <w:p w:rsidR="0014667B" w:rsidRDefault="0014667B">
      <w:pPr>
        <w:rPr>
          <w:noProof/>
        </w:rPr>
      </w:pPr>
      <w:r>
        <w:rPr>
          <w:noProof/>
        </w:rPr>
        <w:t>Decreasing the anti-wind up gain from 0 to -0.1</w:t>
      </w:r>
    </w:p>
    <w:p w:rsidR="0014667B" w:rsidRDefault="0014667B">
      <w:pPr>
        <w:rPr>
          <w:noProof/>
        </w:rPr>
      </w:pPr>
      <w:r>
        <w:rPr>
          <w:noProof/>
        </w:rPr>
        <w:t>Increase in overshoot</w:t>
      </w:r>
    </w:p>
    <w:p w:rsidR="0014667B" w:rsidRDefault="0014667B">
      <w:r>
        <w:rPr>
          <w:noProof/>
        </w:rPr>
        <w:lastRenderedPageBreak/>
        <w:drawing>
          <wp:inline distT="0" distB="0" distL="0" distR="0" wp14:anchorId="2705013D" wp14:editId="0F6D7204">
            <wp:extent cx="594360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7B" w:rsidRDefault="0014667B">
      <w:pPr>
        <w:rPr>
          <w:noProof/>
        </w:rPr>
      </w:pPr>
    </w:p>
    <w:p w:rsidR="00A22FA3" w:rsidRDefault="00A22FA3">
      <w:pPr>
        <w:rPr>
          <w:noProof/>
        </w:rPr>
      </w:pPr>
    </w:p>
    <w:p w:rsidR="00A22FA3" w:rsidRDefault="00A22FA3">
      <w:pPr>
        <w:rPr>
          <w:noProof/>
        </w:rPr>
      </w:pPr>
    </w:p>
    <w:p w:rsidR="00A22FA3" w:rsidRDefault="00A22FA3">
      <w:pPr>
        <w:rPr>
          <w:noProof/>
        </w:rPr>
      </w:pPr>
    </w:p>
    <w:p w:rsidR="00A22FA3" w:rsidRDefault="00A22FA3">
      <w:pPr>
        <w:rPr>
          <w:noProof/>
        </w:rPr>
      </w:pPr>
    </w:p>
    <w:p w:rsidR="00A22FA3" w:rsidRDefault="00A22FA3">
      <w:pPr>
        <w:rPr>
          <w:noProof/>
        </w:rPr>
      </w:pPr>
    </w:p>
    <w:p w:rsidR="00A22FA3" w:rsidRDefault="00A22FA3">
      <w:pPr>
        <w:rPr>
          <w:noProof/>
        </w:rPr>
      </w:pPr>
    </w:p>
    <w:p w:rsidR="00A22FA3" w:rsidRDefault="00A22FA3">
      <w:pPr>
        <w:rPr>
          <w:noProof/>
        </w:rPr>
      </w:pPr>
    </w:p>
    <w:p w:rsidR="00A22FA3" w:rsidRDefault="00A22FA3">
      <w:pPr>
        <w:rPr>
          <w:noProof/>
        </w:rPr>
      </w:pPr>
    </w:p>
    <w:p w:rsidR="00A22FA3" w:rsidRDefault="00A22FA3">
      <w:pPr>
        <w:rPr>
          <w:noProof/>
        </w:rPr>
      </w:pPr>
    </w:p>
    <w:p w:rsidR="00A22FA3" w:rsidRDefault="00A22FA3">
      <w:pPr>
        <w:rPr>
          <w:noProof/>
        </w:rPr>
      </w:pPr>
    </w:p>
    <w:p w:rsidR="00A22FA3" w:rsidRDefault="00A22FA3">
      <w:pPr>
        <w:rPr>
          <w:noProof/>
        </w:rPr>
      </w:pPr>
    </w:p>
    <w:p w:rsidR="00A22FA3" w:rsidRDefault="00A22FA3">
      <w:pPr>
        <w:rPr>
          <w:noProof/>
        </w:rPr>
      </w:pPr>
    </w:p>
    <w:p w:rsidR="00A22FA3" w:rsidRDefault="00A22FA3">
      <w:pPr>
        <w:rPr>
          <w:noProof/>
        </w:rPr>
      </w:pPr>
      <w:r>
        <w:rPr>
          <w:noProof/>
        </w:rPr>
        <w:lastRenderedPageBreak/>
        <w:t>Response of Throttle FB with change in APP</w:t>
      </w:r>
    </w:p>
    <w:p w:rsidR="0014667B" w:rsidRDefault="0014667B">
      <w:r>
        <w:rPr>
          <w:noProof/>
        </w:rPr>
        <w:drawing>
          <wp:inline distT="0" distB="0" distL="0" distR="0" wp14:anchorId="7FDF09EF" wp14:editId="25869232">
            <wp:extent cx="5943600" cy="4622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7B"/>
    <w:rsid w:val="0014667B"/>
    <w:rsid w:val="00A22FA3"/>
    <w:rsid w:val="00AA3429"/>
    <w:rsid w:val="00AD554A"/>
    <w:rsid w:val="00EC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76EDA-091D-4CC9-9884-80A7580B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B847C98F.dotm</Template>
  <TotalTime>20</TotalTime>
  <Pages>6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lbaruah</dc:creator>
  <cp:keywords/>
  <dc:description/>
  <cp:lastModifiedBy>lbaruah</cp:lastModifiedBy>
  <cp:revision>2</cp:revision>
  <dcterms:created xsi:type="dcterms:W3CDTF">2016-03-05T21:10:00Z</dcterms:created>
  <dcterms:modified xsi:type="dcterms:W3CDTF">2016-03-05T21:30:00Z</dcterms:modified>
</cp:coreProperties>
</file>